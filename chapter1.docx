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A5C9F" w14:textId="2C1BAD41" w:rsidR="00A55F8D" w:rsidRDefault="00E07234" w:rsidP="220381DB">
      <w:pPr>
        <w:pStyle w:val="H1-Chapter"/>
      </w:pPr>
      <w:r>
        <w:t>Chapter title</w:t>
      </w:r>
      <w:r w:rsidR="220381DB">
        <w:t xml:space="preserve"> (H1 – Chapter)</w:t>
      </w:r>
    </w:p>
    <w:p w14:paraId="46CCC6FA" w14:textId="722AC93D" w:rsidR="00A55F8D" w:rsidRDefault="00A55F8D" w:rsidP="220381DB">
      <w:pPr>
        <w:pStyle w:val="H1-Chapter"/>
      </w:pPr>
    </w:p>
    <w:p w14:paraId="6105C9FD" w14:textId="696C4D80" w:rsidR="00A55F8D" w:rsidRDefault="220381DB" w:rsidP="00B82027">
      <w:pPr>
        <w:pStyle w:val="P-Regular"/>
      </w:pPr>
      <w:r w:rsidRPr="220381DB">
        <w:t xml:space="preserve">Enter your chapter introduction here. It shouldn’t exceed much more than 300 words. Introductions should do the following (P – Regular): Introduce the topic or topic areas we’re going to cover; Tell the reader exactly what they’ll practically be doing, achieving, and learning in the upcoming lessons or activities; </w:t>
      </w:r>
      <w:r w:rsidR="00641D62">
        <w:t>t</w:t>
      </w:r>
      <w:r w:rsidRPr="220381DB">
        <w:t>ell the reader why these lessons are useful. What will readers be able to do by the end</w:t>
      </w:r>
      <w:r w:rsidR="00D651AC">
        <w:t xml:space="preserve"> </w:t>
      </w:r>
      <w:r w:rsidRPr="220381DB">
        <w:t>of the chapter? This is your opportunity to outline a value proposition to the customer.</w:t>
      </w:r>
    </w:p>
    <w:p w14:paraId="69332801" w14:textId="5CB3A46A" w:rsidR="00A55F8D" w:rsidRDefault="220381DB" w:rsidP="00B82027">
      <w:pPr>
        <w:pStyle w:val="P-Regular"/>
      </w:pPr>
      <w:r w:rsidRPr="220381DB">
        <w:t>Add the line, “In this chapter we’re going to cover the following main topics:” Then, add a bullet list of your main chapter headers.</w:t>
      </w:r>
      <w:r w:rsidR="00AA1BDD">
        <w:t>  </w:t>
      </w:r>
      <w:r w:rsidRPr="00624A0A">
        <w:t xml:space="preserve">Your main headers should denote the main topics or tasks covered in the chapter. </w:t>
      </w:r>
      <w:r w:rsidRPr="220381DB">
        <w:t>The purpose of this bullet list is to allow readers to easily navigate to certain sections.</w:t>
      </w:r>
      <w:r w:rsidR="00AA1BDD">
        <w:t>  </w:t>
      </w:r>
    </w:p>
    <w:p w14:paraId="33AED98B" w14:textId="789C6AC8" w:rsidR="00A55F8D" w:rsidRDefault="00E07234" w:rsidP="220381DB">
      <w:pPr>
        <w:pStyle w:val="L-Bullets"/>
      </w:pPr>
      <w:r>
        <w:t>Recipe 1</w:t>
      </w:r>
      <w:r w:rsidR="220381DB" w:rsidRPr="220381DB">
        <w:t xml:space="preserve"> (L – Bullets)</w:t>
      </w:r>
    </w:p>
    <w:p w14:paraId="2432DDCA" w14:textId="5B888735" w:rsidR="00A55F8D" w:rsidRDefault="00E07234" w:rsidP="220381DB">
      <w:pPr>
        <w:pStyle w:val="L-Bullets"/>
      </w:pPr>
      <w:r>
        <w:t>Recipe</w:t>
      </w:r>
      <w:r w:rsidR="220381DB" w:rsidRPr="220381DB">
        <w:t xml:space="preserve"> 2</w:t>
      </w:r>
    </w:p>
    <w:p w14:paraId="469CDA8B" w14:textId="33D2D2ED" w:rsidR="00A55F8D" w:rsidRDefault="00E07234" w:rsidP="220381DB">
      <w:pPr>
        <w:pStyle w:val="L-Bullets"/>
      </w:pPr>
      <w:r>
        <w:t>Recipe</w:t>
      </w:r>
      <w:r w:rsidR="220381DB" w:rsidRPr="220381DB">
        <w:t xml:space="preserve"> 3</w:t>
      </w:r>
    </w:p>
    <w:p w14:paraId="74865FD1" w14:textId="0F4FAAD3" w:rsidR="00A55F8D" w:rsidRDefault="220381DB" w:rsidP="220381DB">
      <w:pPr>
        <w:pStyle w:val="H1-Section"/>
        <w:rPr>
          <w:lang w:val="en"/>
        </w:rPr>
      </w:pPr>
      <w:r w:rsidRPr="220381DB">
        <w:rPr>
          <w:lang w:val="en-GB"/>
        </w:rPr>
        <w:t>Technical requirements (H1 – Section)</w:t>
      </w:r>
    </w:p>
    <w:p w14:paraId="73AC452F" w14:textId="4B320FA3" w:rsidR="00A55F8D" w:rsidRDefault="220381DB" w:rsidP="00B82027">
      <w:pPr>
        <w:pStyle w:val="P-Regular"/>
      </w:pPr>
      <w:r w:rsidRPr="00624A0A">
        <w:t xml:space="preserve">In (P – Regular) this section, add the technical requirements for your chapter. List the technologies and installations required. You’ll also need to provide the </w:t>
      </w:r>
      <w:proofErr w:type="spellStart"/>
      <w:r w:rsidRPr="00624A0A">
        <w:t>Github</w:t>
      </w:r>
      <w:proofErr w:type="spellEnd"/>
      <w:r w:rsidRPr="00624A0A">
        <w:t xml:space="preserve"> URL, for example, </w:t>
      </w:r>
      <w:hyperlink r:id="rId9">
        <w:r w:rsidRPr="220381DB">
          <w:rPr>
            <w:rStyle w:val="P-URL"/>
          </w:rPr>
          <w:t>https://github.com/PacktPublishing/Getting-Started-with-TensorFlow</w:t>
        </w:r>
      </w:hyperlink>
      <w:r w:rsidRPr="220381DB">
        <w:t xml:space="preserve"> (P – URL), for the code in the chapter. Create a </w:t>
      </w:r>
      <w:proofErr w:type="spellStart"/>
      <w:r w:rsidRPr="220381DB">
        <w:t>Github</w:t>
      </w:r>
      <w:proofErr w:type="spellEnd"/>
      <w:r w:rsidRPr="220381DB">
        <w:t xml:space="preserve"> folder named, "</w:t>
      </w:r>
      <w:proofErr w:type="spellStart"/>
      <w:r w:rsidRPr="220381DB">
        <w:t>chX</w:t>
      </w:r>
      <w:proofErr w:type="spellEnd"/>
      <w:r w:rsidRPr="220381DB">
        <w:t>", where X is the chapter number. For example, ch1.</w:t>
      </w:r>
    </w:p>
    <w:p w14:paraId="49054291" w14:textId="55B4DA6D" w:rsidR="00A55F8D" w:rsidRDefault="00E07234" w:rsidP="220381DB">
      <w:pPr>
        <w:pStyle w:val="H1-Section"/>
        <w:rPr>
          <w:lang w:val="en"/>
        </w:rPr>
      </w:pPr>
      <w:r>
        <w:rPr>
          <w:lang w:val="en-GB"/>
        </w:rPr>
        <w:t>Recipe</w:t>
      </w:r>
      <w:r w:rsidR="220381DB" w:rsidRPr="220381DB">
        <w:rPr>
          <w:lang w:val="en-GB"/>
        </w:rPr>
        <w:t xml:space="preserve"> 1 (H1 – Section)</w:t>
      </w:r>
    </w:p>
    <w:p w14:paraId="46973609" w14:textId="7BEDB206" w:rsidR="00A55F8D" w:rsidRDefault="220381DB" w:rsidP="00B82027">
      <w:pPr>
        <w:pStyle w:val="P-Regular"/>
        <w:rPr>
          <w:lang w:val="en-GB"/>
        </w:rPr>
      </w:pPr>
      <w:r w:rsidRPr="220381DB">
        <w:t>The (P – Regular) language you use in your header titles should always indicate what the reader is going to do or learn in the following section. This will nearly always mean including a verb, preferably in the present participle or gerund ‘-</w:t>
      </w:r>
      <w:proofErr w:type="spellStart"/>
      <w:r w:rsidRPr="220381DB">
        <w:t>ing</w:t>
      </w:r>
      <w:proofErr w:type="spellEnd"/>
      <w:r w:rsidRPr="220381DB">
        <w:t>’ form, for example: creating x, building y, implementing z (creating an environment, building a stack, implementing software design principles). </w:t>
      </w:r>
    </w:p>
    <w:p w14:paraId="0ADB19D0" w14:textId="40F5AF80" w:rsidR="00A55F8D" w:rsidRDefault="220381DB" w:rsidP="00B82027">
      <w:pPr>
        <w:pStyle w:val="P-Regular"/>
        <w:rPr>
          <w:lang w:val="en-GB"/>
        </w:rPr>
      </w:pPr>
      <w:r w:rsidRPr="220381DB">
        <w:t xml:space="preserve">The opening paragraphs or the opening few sentences of each section should discuss what the reader is about to do/achieve. Your opening should also mention, if it isn’t implicit, why </w:t>
      </w:r>
      <w:r w:rsidRPr="220381DB">
        <w:lastRenderedPageBreak/>
        <w:t>the lessons are applicable and useful. If the section involves completing a task, you might need to discuss the method.</w:t>
      </w:r>
    </w:p>
    <w:p w14:paraId="20B9ED38" w14:textId="5559E147" w:rsidR="00A55F8D" w:rsidRDefault="00A55F8D" w:rsidP="00B82027">
      <w:pPr>
        <w:pStyle w:val="P-Regular"/>
      </w:pPr>
    </w:p>
    <w:p w14:paraId="15ED4BCC" w14:textId="39F29F9F" w:rsidR="00A55F8D" w:rsidRDefault="00E07234" w:rsidP="220381DB">
      <w:pPr>
        <w:pStyle w:val="H2-Heading"/>
        <w:rPr>
          <w:lang w:val="en-GB"/>
        </w:rPr>
      </w:pPr>
      <w:r>
        <w:rPr>
          <w:lang w:val="en-GB"/>
        </w:rPr>
        <w:t xml:space="preserve">Getting ready </w:t>
      </w:r>
      <w:r w:rsidR="220381DB" w:rsidRPr="220381DB">
        <w:rPr>
          <w:lang w:val="en-GB"/>
        </w:rPr>
        <w:t>(H2 – Heading)</w:t>
      </w:r>
    </w:p>
    <w:p w14:paraId="2BE26237" w14:textId="1A9982A3" w:rsidR="00E07234" w:rsidRPr="00E07234" w:rsidRDefault="00E07234" w:rsidP="00E07234">
      <w:pPr>
        <w:rPr>
          <w:lang w:val="en-GB"/>
        </w:rPr>
      </w:pPr>
      <w:r>
        <w:rPr>
          <w:lang w:val="en-GB"/>
        </w:rPr>
        <w:t>We will list recipe-specific requirements in this section</w:t>
      </w:r>
    </w:p>
    <w:p w14:paraId="758E3069" w14:textId="6B3B6DCA" w:rsidR="00A55F8D" w:rsidRDefault="00E07234" w:rsidP="220381DB">
      <w:pPr>
        <w:pStyle w:val="H2-Heading"/>
        <w:rPr>
          <w:lang w:val="en-GB"/>
        </w:rPr>
      </w:pPr>
      <w:r>
        <w:rPr>
          <w:lang w:val="en-GB"/>
        </w:rPr>
        <w:t xml:space="preserve">How to do it </w:t>
      </w:r>
      <w:r w:rsidR="220381DB" w:rsidRPr="220381DB">
        <w:rPr>
          <w:lang w:val="en-GB"/>
        </w:rPr>
        <w:t>(H2 – Heading)</w:t>
      </w:r>
    </w:p>
    <w:p w14:paraId="3531461D" w14:textId="4758C5EB" w:rsidR="00A55F8D" w:rsidRDefault="00E07234" w:rsidP="00B82027">
      <w:pPr>
        <w:pStyle w:val="P-Regular"/>
      </w:pPr>
      <w:r>
        <w:t>Here we list the steps required to be performed for the recipe</w:t>
      </w:r>
    </w:p>
    <w:p w14:paraId="33AD9A1E" w14:textId="63E4E000" w:rsidR="00E07234" w:rsidRDefault="00E07234" w:rsidP="00E07234">
      <w:pPr>
        <w:pStyle w:val="H2-Heading"/>
        <w:rPr>
          <w:lang w:val="en-GB"/>
        </w:rPr>
      </w:pPr>
      <w:r>
        <w:t xml:space="preserve">How it works </w:t>
      </w:r>
      <w:r w:rsidRPr="220381DB">
        <w:rPr>
          <w:lang w:val="en-GB"/>
        </w:rPr>
        <w:t>(H2 – Heading)</w:t>
      </w:r>
    </w:p>
    <w:p w14:paraId="5E724EF8" w14:textId="22F4393B" w:rsidR="00E07234" w:rsidRDefault="00E07234" w:rsidP="00E07234">
      <w:pPr>
        <w:rPr>
          <w:lang w:val="en-GB"/>
        </w:rPr>
      </w:pPr>
      <w:r>
        <w:rPr>
          <w:lang w:val="en-GB"/>
        </w:rPr>
        <w:t>The explanation of steps comes here.</w:t>
      </w:r>
    </w:p>
    <w:p w14:paraId="6C62D328" w14:textId="27A9F6E5" w:rsidR="00E07234" w:rsidRDefault="00E07234" w:rsidP="00E07234">
      <w:pPr>
        <w:pStyle w:val="H2-Heading"/>
        <w:rPr>
          <w:lang w:val="en-GB"/>
        </w:rPr>
      </w:pPr>
      <w:r>
        <w:t xml:space="preserve">There’s more </w:t>
      </w:r>
      <w:r w:rsidRPr="220381DB">
        <w:rPr>
          <w:lang w:val="en-GB"/>
        </w:rPr>
        <w:t>(H2 – Heading)</w:t>
      </w:r>
    </w:p>
    <w:p w14:paraId="3E71855C" w14:textId="5812755F" w:rsidR="00E07234" w:rsidRPr="00E07234" w:rsidRDefault="00E07234" w:rsidP="00E07234">
      <w:pPr>
        <w:rPr>
          <w:lang w:val="en-GB"/>
        </w:rPr>
      </w:pPr>
      <w:r>
        <w:rPr>
          <w:lang w:val="en-GB"/>
        </w:rPr>
        <w:t xml:space="preserve">Further application of the </w:t>
      </w:r>
      <w:proofErr w:type="spellStart"/>
      <w:r>
        <w:rPr>
          <w:lang w:val="en-GB"/>
        </w:rPr>
        <w:t>recio</w:t>
      </w:r>
      <w:proofErr w:type="spellEnd"/>
    </w:p>
    <w:p w14:paraId="264BA18A" w14:textId="0104366C" w:rsidR="00E07234" w:rsidRDefault="00E07234" w:rsidP="00E07234">
      <w:pPr>
        <w:pStyle w:val="H2-Heading"/>
        <w:rPr>
          <w:lang w:val="en-GB"/>
        </w:rPr>
      </w:pPr>
      <w:r>
        <w:t xml:space="preserve">See also </w:t>
      </w:r>
      <w:r w:rsidRPr="220381DB">
        <w:rPr>
          <w:lang w:val="en-GB"/>
        </w:rPr>
        <w:t>(H2 – Heading)</w:t>
      </w:r>
    </w:p>
    <w:p w14:paraId="74752F79" w14:textId="43E01F68" w:rsidR="00E07234" w:rsidRPr="00E07234" w:rsidRDefault="00E07234" w:rsidP="00E07234">
      <w:pPr>
        <w:rPr>
          <w:lang w:val="en-GB"/>
        </w:rPr>
      </w:pPr>
      <w:r>
        <w:rPr>
          <w:lang w:val="en-GB"/>
        </w:rPr>
        <w:t>List of related recipes that readers might be interested in learning</w:t>
      </w:r>
    </w:p>
    <w:p w14:paraId="455B7BB0" w14:textId="021C52A3" w:rsidR="00A55F8D" w:rsidRDefault="00E07234" w:rsidP="220381DB">
      <w:pPr>
        <w:pStyle w:val="H1-Section"/>
        <w:rPr>
          <w:lang w:val="en"/>
        </w:rPr>
      </w:pPr>
      <w:r>
        <w:rPr>
          <w:lang w:val="en-GB"/>
        </w:rPr>
        <w:t>Recipe</w:t>
      </w:r>
      <w:r w:rsidR="220381DB" w:rsidRPr="220381DB">
        <w:rPr>
          <w:lang w:val="en-GB"/>
        </w:rPr>
        <w:t xml:space="preserve"> </w:t>
      </w:r>
      <w:r>
        <w:rPr>
          <w:lang w:val="en-GB"/>
        </w:rPr>
        <w:t>2</w:t>
      </w:r>
      <w:r w:rsidR="220381DB" w:rsidRPr="220381DB">
        <w:rPr>
          <w:lang w:val="en-GB"/>
        </w:rPr>
        <w:t xml:space="preserve"> – (H1 – Section)</w:t>
      </w:r>
    </w:p>
    <w:p w14:paraId="265BDB89" w14:textId="0A96A522" w:rsidR="00A8413D" w:rsidRDefault="00E07234" w:rsidP="00B82027">
      <w:pPr>
        <w:pStyle w:val="P-Regular"/>
      </w:pPr>
      <w:r>
        <w:t>Repeat Recipe 1 format</w:t>
      </w:r>
    </w:p>
    <w:p w14:paraId="5049D0D6" w14:textId="77777777" w:rsidR="00A8413D" w:rsidRDefault="00A8413D">
      <w:pPr>
        <w:rPr>
          <w:rFonts w:eastAsia="Arial"/>
          <w:lang w:val="en"/>
        </w:rPr>
      </w:pPr>
      <w:r>
        <w:br w:type="page"/>
      </w:r>
    </w:p>
    <w:p w14:paraId="03024ED3" w14:textId="7B2DE698" w:rsidR="00E24FDA" w:rsidRDefault="00D5566E" w:rsidP="00A8413D">
      <w:pPr>
        <w:pStyle w:val="H1-Chapter"/>
      </w:pPr>
      <w:r>
        <w:lastRenderedPageBreak/>
        <w:t>What is an</w:t>
      </w:r>
      <w:r w:rsidR="00A8413D">
        <w:t xml:space="preserve"> ORM</w:t>
      </w:r>
      <w:r w:rsidR="00546FFA">
        <w:t>?</w:t>
      </w:r>
    </w:p>
    <w:p w14:paraId="7884B4A5" w14:textId="19519892" w:rsidR="00A8413D" w:rsidRDefault="00A8413D" w:rsidP="00B82027">
      <w:pPr>
        <w:pStyle w:val="P-Regular"/>
      </w:pPr>
      <w:r w:rsidRPr="00A8413D">
        <w:t>This book</w:t>
      </w:r>
      <w:r>
        <w:t xml:space="preserve"> is about Object-Relational Mappers (ORMs in short) and their younger sibling</w:t>
      </w:r>
      <w:r w:rsidR="00551688">
        <w:t>s, Micro ORMs, specifically, ORMs and Micro ORMs</w:t>
      </w:r>
      <w:r w:rsidR="00CB3026">
        <w:t xml:space="preserve"> built with, and to be used with, the .NET framework.</w:t>
      </w:r>
      <w:r w:rsidR="00307450">
        <w:t xml:space="preserve"> An ORM </w:t>
      </w:r>
      <w:r w:rsidR="004D6DB2">
        <w:t xml:space="preserve">is </w:t>
      </w:r>
      <w:r w:rsidR="00E11EC8">
        <w:t xml:space="preserve">a framework or library that lets you query and manipulate data coming from a relational database </w:t>
      </w:r>
      <w:r w:rsidR="00B82C8A">
        <w:t>using an object-oriented</w:t>
      </w:r>
      <w:r w:rsidR="008E313A">
        <w:t xml:space="preserve"> (OO)</w:t>
      </w:r>
      <w:r w:rsidR="00B82C8A">
        <w:t xml:space="preserve"> paradigm. Or, put in a different way, an ORM helps us overcome the object-relational </w:t>
      </w:r>
      <w:r w:rsidR="00B82027">
        <w:t>impedance mismatch</w:t>
      </w:r>
      <w:r w:rsidR="00C52AB4">
        <w:t>, which happens because</w:t>
      </w:r>
      <w:r w:rsidR="006D7E42">
        <w:t>, of course, a relational database and an object-oriented language are totally different beasts.</w:t>
      </w:r>
      <w:r w:rsidR="00346641">
        <w:t xml:space="preserve"> </w:t>
      </w:r>
      <w:r w:rsidR="008E313A">
        <w:t>When</w:t>
      </w:r>
      <w:r w:rsidR="00346641">
        <w:t xml:space="preserve"> </w:t>
      </w:r>
      <w:r w:rsidR="008E313A">
        <w:t>we</w:t>
      </w:r>
      <w:r w:rsidR="00346641">
        <w:t xml:space="preserve"> think about relational databases, </w:t>
      </w:r>
      <w:r w:rsidR="008E313A">
        <w:t>we</w:t>
      </w:r>
      <w:r w:rsidR="00346641">
        <w:t xml:space="preserve"> normally think of:</w:t>
      </w:r>
    </w:p>
    <w:p w14:paraId="79C53DE0" w14:textId="536FEF1B" w:rsidR="00346641" w:rsidRDefault="00346641" w:rsidP="00346641">
      <w:pPr>
        <w:pStyle w:val="L-Bullets"/>
      </w:pPr>
      <w:r>
        <w:t>Databases</w:t>
      </w:r>
    </w:p>
    <w:p w14:paraId="0834C7DD" w14:textId="2ABCC2E7" w:rsidR="00346641" w:rsidRDefault="00346641" w:rsidP="00346641">
      <w:pPr>
        <w:pStyle w:val="L-Bullets"/>
      </w:pPr>
      <w:r>
        <w:t>Schemas</w:t>
      </w:r>
    </w:p>
    <w:p w14:paraId="268DD955" w14:textId="13CF2C79" w:rsidR="00346641" w:rsidRDefault="00346641" w:rsidP="00346641">
      <w:pPr>
        <w:pStyle w:val="L-Bullets"/>
      </w:pPr>
      <w:r>
        <w:t>Tables</w:t>
      </w:r>
    </w:p>
    <w:p w14:paraId="0DE9D748" w14:textId="03064C84" w:rsidR="00B514FA" w:rsidRDefault="00B514FA" w:rsidP="00346641">
      <w:pPr>
        <w:pStyle w:val="L-Bullets"/>
      </w:pPr>
      <w:r>
        <w:t>Views</w:t>
      </w:r>
    </w:p>
    <w:p w14:paraId="7570DD56" w14:textId="6F080BE0" w:rsidR="00346641" w:rsidRDefault="00346641" w:rsidP="00346641">
      <w:pPr>
        <w:pStyle w:val="L-Bullets"/>
      </w:pPr>
      <w:r>
        <w:t>Columns</w:t>
      </w:r>
    </w:p>
    <w:p w14:paraId="22BC711C" w14:textId="77263B10" w:rsidR="00437EBC" w:rsidRDefault="00437EBC" w:rsidP="00437EBC">
      <w:pPr>
        <w:pStyle w:val="L-Bullets"/>
      </w:pPr>
      <w:r>
        <w:t>Primary keys</w:t>
      </w:r>
    </w:p>
    <w:p w14:paraId="38B30117" w14:textId="10C4BF2A" w:rsidR="00B3464E" w:rsidRDefault="00B3464E" w:rsidP="00346641">
      <w:pPr>
        <w:pStyle w:val="L-Bullets"/>
      </w:pPr>
      <w:r>
        <w:t>References</w:t>
      </w:r>
      <w:r w:rsidR="00437EBC">
        <w:t xml:space="preserve"> to other tables</w:t>
      </w:r>
      <w:r w:rsidR="00592B53">
        <w:t xml:space="preserve"> (and foreign keys)</w:t>
      </w:r>
    </w:p>
    <w:p w14:paraId="45396A25" w14:textId="00968788" w:rsidR="003D56B7" w:rsidRDefault="003D56B7" w:rsidP="00346641">
      <w:pPr>
        <w:pStyle w:val="L-Bullets"/>
      </w:pPr>
      <w:r>
        <w:t>Constraints</w:t>
      </w:r>
      <w:r w:rsidR="00DD5DF7">
        <w:t xml:space="preserve"> and checks</w:t>
      </w:r>
    </w:p>
    <w:p w14:paraId="533C1288" w14:textId="4D7CC407" w:rsidR="00346641" w:rsidRDefault="00346641" w:rsidP="00346641">
      <w:pPr>
        <w:pStyle w:val="L-Bullets"/>
      </w:pPr>
      <w:r>
        <w:t>Records</w:t>
      </w:r>
    </w:p>
    <w:p w14:paraId="467915E3" w14:textId="0D67F351" w:rsidR="008E313A" w:rsidRDefault="008E313A" w:rsidP="00346641">
      <w:pPr>
        <w:pStyle w:val="L-Bullets"/>
      </w:pPr>
      <w:r>
        <w:t>Queries</w:t>
      </w:r>
    </w:p>
    <w:p w14:paraId="70972F52" w14:textId="0B548FBF" w:rsidR="008E313A" w:rsidRDefault="008E313A" w:rsidP="008E313A">
      <w:pPr>
        <w:pStyle w:val="P-Regular"/>
      </w:pPr>
      <w:r>
        <w:t xml:space="preserve">Whereas when </w:t>
      </w:r>
      <w:r w:rsidR="00E66BFF">
        <w:t>we think about object-oriented programming (OOP) we have instead:</w:t>
      </w:r>
    </w:p>
    <w:p w14:paraId="461B4E7B" w14:textId="61526D9F" w:rsidR="00E66BFF" w:rsidRDefault="00E66BFF" w:rsidP="00E66BFF">
      <w:pPr>
        <w:pStyle w:val="L-Bullets"/>
      </w:pPr>
      <w:r>
        <w:t>Classes (and the namespaces they live in)</w:t>
      </w:r>
    </w:p>
    <w:p w14:paraId="32444BD9" w14:textId="29A9F700" w:rsidR="00067F1A" w:rsidRDefault="00067F1A" w:rsidP="00E66BFF">
      <w:pPr>
        <w:pStyle w:val="L-Bullets"/>
      </w:pPr>
      <w:r>
        <w:t>Inheritance or polymorphism (base classes, inherited classes)</w:t>
      </w:r>
    </w:p>
    <w:p w14:paraId="3541E8CC" w14:textId="75DC34DD" w:rsidR="00E66BFF" w:rsidRDefault="00E367DC" w:rsidP="00E66BFF">
      <w:pPr>
        <w:pStyle w:val="L-Bullets"/>
      </w:pPr>
      <w:r>
        <w:t>Fields</w:t>
      </w:r>
      <w:r w:rsidR="004E049C">
        <w:t xml:space="preserve"> (and / or properties)</w:t>
      </w:r>
    </w:p>
    <w:p w14:paraId="1BE50C3B" w14:textId="1014F662" w:rsidR="00870456" w:rsidRDefault="00870456" w:rsidP="00E66BFF">
      <w:pPr>
        <w:pStyle w:val="L-Bullets"/>
      </w:pPr>
      <w:r>
        <w:t>Validation</w:t>
      </w:r>
    </w:p>
    <w:p w14:paraId="50B916E6" w14:textId="31C3C72A" w:rsidR="00B514FA" w:rsidRDefault="00B514FA" w:rsidP="00E66BFF">
      <w:pPr>
        <w:pStyle w:val="L-Bullets"/>
      </w:pPr>
      <w:r>
        <w:t>Instances of classes</w:t>
      </w:r>
    </w:p>
    <w:p w14:paraId="3EBC6695" w14:textId="76B64D5F" w:rsidR="007D6DCB" w:rsidRDefault="007D6DCB" w:rsidP="00E66BFF">
      <w:pPr>
        <w:pStyle w:val="L-Bullets"/>
      </w:pPr>
      <w:r>
        <w:t>Methods</w:t>
      </w:r>
    </w:p>
    <w:p w14:paraId="38434B28" w14:textId="551F08C2" w:rsidR="00346641" w:rsidRDefault="00C93252" w:rsidP="00B82027">
      <w:pPr>
        <w:pStyle w:val="P-Regular"/>
      </w:pPr>
      <w:r>
        <w:t>As you can see, there is some similarity between the t</w:t>
      </w:r>
      <w:r w:rsidR="00E77575">
        <w:t>wo concepts:</w:t>
      </w:r>
    </w:p>
    <w:p w14:paraId="229FE15B" w14:textId="39C0F84D" w:rsidR="00E77575" w:rsidRDefault="00E77575" w:rsidP="00E77575">
      <w:pPr>
        <w:pStyle w:val="L-Bullets"/>
      </w:pPr>
      <w:r>
        <w:t>A class can</w:t>
      </w:r>
      <w:r w:rsidR="00700200">
        <w:t xml:space="preserve"> be mapped to a table, although </w:t>
      </w:r>
      <w:r w:rsidR="009E08A4">
        <w:t xml:space="preserve">most </w:t>
      </w:r>
      <w:r w:rsidR="00700200">
        <w:t>relational databases don’t support inheritance</w:t>
      </w:r>
    </w:p>
    <w:p w14:paraId="17A2CC5B" w14:textId="0FC06DCA" w:rsidR="00700200" w:rsidRDefault="00700200" w:rsidP="00E77575">
      <w:pPr>
        <w:pStyle w:val="L-Bullets"/>
      </w:pPr>
      <w:r>
        <w:lastRenderedPageBreak/>
        <w:t>A table or view record can be mapped to a class instance</w:t>
      </w:r>
    </w:p>
    <w:p w14:paraId="644096E0" w14:textId="5F88AB41" w:rsidR="00700200" w:rsidRDefault="00700200" w:rsidP="00E77575">
      <w:pPr>
        <w:pStyle w:val="L-Bullets"/>
      </w:pPr>
      <w:r>
        <w:t>Table or view columns can be mapped to class fields</w:t>
      </w:r>
    </w:p>
    <w:p w14:paraId="191ED88C" w14:textId="5FC04495" w:rsidR="003452D8" w:rsidRDefault="003452D8" w:rsidP="00E77575">
      <w:pPr>
        <w:pStyle w:val="L-Bullets"/>
      </w:pPr>
      <w:r>
        <w:t xml:space="preserve">A class can have a field that provides its </w:t>
      </w:r>
      <w:r w:rsidRPr="00052BC4">
        <w:rPr>
          <w:b/>
          <w:bCs/>
        </w:rPr>
        <w:t>identity</w:t>
      </w:r>
      <w:r>
        <w:t xml:space="preserve">, </w:t>
      </w:r>
      <w:r w:rsidR="00534D4D">
        <w:t>meaning,</w:t>
      </w:r>
      <w:r w:rsidR="00502FDE">
        <w:t xml:space="preserve"> its value</w:t>
      </w:r>
      <w:r w:rsidR="00534D4D">
        <w:t xml:space="preserve"> is unique for all instances of that class</w:t>
      </w:r>
    </w:p>
    <w:p w14:paraId="6E13FD8A" w14:textId="15B42008" w:rsidR="00502FDE" w:rsidRDefault="00502FDE" w:rsidP="00E77575">
      <w:pPr>
        <w:pStyle w:val="L-Bullets"/>
      </w:pPr>
      <w:r>
        <w:t xml:space="preserve">A class can have fields </w:t>
      </w:r>
      <w:r w:rsidR="00F925E9">
        <w:t>of another class’ type</w:t>
      </w:r>
    </w:p>
    <w:p w14:paraId="3A3D9B70" w14:textId="7A037A6B" w:rsidR="00D71BC2" w:rsidRDefault="00D71BC2" w:rsidP="00E77575">
      <w:pPr>
        <w:pStyle w:val="L-Bullets"/>
      </w:pPr>
      <w:r>
        <w:t xml:space="preserve">A class can be validated to check if it is </w:t>
      </w:r>
      <w:r w:rsidR="00741197">
        <w:t>in a consistent state</w:t>
      </w:r>
    </w:p>
    <w:p w14:paraId="4134A3F9" w14:textId="43ED86DA" w:rsidR="00C10D69" w:rsidRDefault="00C10D69" w:rsidP="00E77575">
      <w:pPr>
        <w:pStyle w:val="L-Bullets"/>
      </w:pPr>
      <w:r>
        <w:t>Queries can be mapped to class methods</w:t>
      </w:r>
    </w:p>
    <w:p w14:paraId="33ACD793" w14:textId="6A4CF2F5" w:rsidR="00B80DB0" w:rsidRDefault="00956438" w:rsidP="00483215">
      <w:pPr>
        <w:pStyle w:val="P-Regular"/>
      </w:pPr>
      <w:r>
        <w:t xml:space="preserve">ORMs take care of this mapping, allowing us to only </w:t>
      </w:r>
      <w:r w:rsidR="003A6678">
        <w:t>care about classes, their lifetime and relationship</w:t>
      </w:r>
      <w:r w:rsidR="00B90D06">
        <w:t>s.</w:t>
      </w:r>
      <w:r w:rsidR="00F510AD">
        <w:t xml:space="preserve"> Retrieving records from the database and persisting them back is </w:t>
      </w:r>
      <w:r w:rsidR="00087C88">
        <w:t>just</w:t>
      </w:r>
    </w:p>
    <w:p w14:paraId="251190B9" w14:textId="543AB471" w:rsidR="00087C88" w:rsidRDefault="00087C88" w:rsidP="00483215">
      <w:pPr>
        <w:pStyle w:val="P-Regular"/>
      </w:pPr>
      <w:r>
        <w:t>TODO</w:t>
      </w:r>
    </w:p>
    <w:p w14:paraId="0F791384" w14:textId="02E8B9C9" w:rsidR="00483215" w:rsidRDefault="00483215" w:rsidP="00483215">
      <w:pPr>
        <w:pStyle w:val="H1-Section"/>
        <w:rPr>
          <w:lang w:val="en-GB"/>
        </w:rPr>
      </w:pPr>
      <w:r w:rsidRPr="220381DB">
        <w:rPr>
          <w:lang w:val="en-GB"/>
        </w:rPr>
        <w:t>Technical requirements</w:t>
      </w:r>
    </w:p>
    <w:p w14:paraId="352C149C" w14:textId="2E660342" w:rsidR="007E2E18" w:rsidRDefault="007E2E18" w:rsidP="007E2E18">
      <w:pPr>
        <w:pStyle w:val="P-Regular"/>
      </w:pPr>
      <w:r>
        <w:t>In order to follow the recipes described in this book, you will need to download the current versions of N</w:t>
      </w:r>
      <w:r w:rsidR="00436033">
        <w:t>H</w:t>
      </w:r>
      <w:r>
        <w:t>ibernate, Entity Framework Core and Dapper.NET.</w:t>
      </w:r>
      <w:r w:rsidR="00052BC4">
        <w:t xml:space="preserve"> You will also need the .NET </w:t>
      </w:r>
      <w:r w:rsidR="007C074D">
        <w:t>5 framework.</w:t>
      </w:r>
      <w:r w:rsidR="00A857DD">
        <w:t xml:space="preserve"> All of these are available for free in both compiled (ready to use) or source code</w:t>
      </w:r>
      <w:r w:rsidR="00595C51">
        <w:t xml:space="preserve"> (</w:t>
      </w:r>
      <w:r w:rsidR="00A35F17">
        <w:t>requiring</w:t>
      </w:r>
      <w:r w:rsidR="00595C51">
        <w:t xml:space="preserve"> compilation)</w:t>
      </w:r>
      <w:r w:rsidR="00A857DD">
        <w:t xml:space="preserve"> format</w:t>
      </w:r>
      <w:r w:rsidR="00595C51">
        <w:t>s.</w:t>
      </w:r>
    </w:p>
    <w:p w14:paraId="4F4A793F" w14:textId="41ED7570" w:rsidR="00E54F90" w:rsidRPr="00E54F90" w:rsidRDefault="00E54F90" w:rsidP="00E54F90">
      <w:pPr>
        <w:pStyle w:val="H1-Section"/>
        <w:rPr>
          <w:lang w:val="en-GB"/>
        </w:rPr>
      </w:pPr>
      <w:r w:rsidRPr="00E54F90">
        <w:rPr>
          <w:lang w:val="en-GB"/>
        </w:rPr>
        <w:t>What is N</w:t>
      </w:r>
      <w:r>
        <w:rPr>
          <w:lang w:val="en-GB"/>
        </w:rPr>
        <w:t>H</w:t>
      </w:r>
      <w:r w:rsidRPr="00E54F90">
        <w:rPr>
          <w:lang w:val="en-GB"/>
        </w:rPr>
        <w:t>ibernate</w:t>
      </w:r>
    </w:p>
    <w:p w14:paraId="5E772387" w14:textId="77091AE4" w:rsidR="00E54F90" w:rsidRDefault="00E54F90" w:rsidP="007E2E18">
      <w:pPr>
        <w:pStyle w:val="P-Regular"/>
      </w:pPr>
      <w:r>
        <w:t>TODO</w:t>
      </w:r>
    </w:p>
    <w:p w14:paraId="3359862E" w14:textId="04BB118A" w:rsidR="00E54F90" w:rsidRPr="00E54F90" w:rsidRDefault="00E54F90" w:rsidP="00E54F90">
      <w:pPr>
        <w:pStyle w:val="H1-Section"/>
        <w:rPr>
          <w:lang w:val="en-GB"/>
        </w:rPr>
      </w:pPr>
      <w:r w:rsidRPr="00E54F90">
        <w:rPr>
          <w:lang w:val="en-GB"/>
        </w:rPr>
        <w:t xml:space="preserve">What is Entity Framework </w:t>
      </w:r>
      <w:proofErr w:type="gramStart"/>
      <w:r w:rsidRPr="00E54F90">
        <w:rPr>
          <w:lang w:val="en-GB"/>
        </w:rPr>
        <w:t>Core</w:t>
      </w:r>
      <w:proofErr w:type="gramEnd"/>
    </w:p>
    <w:p w14:paraId="179C9BF3" w14:textId="016F7AAB" w:rsidR="00E54F90" w:rsidRDefault="00E54F90" w:rsidP="007E2E18">
      <w:pPr>
        <w:pStyle w:val="P-Regular"/>
      </w:pPr>
      <w:r>
        <w:t>TODO</w:t>
      </w:r>
    </w:p>
    <w:p w14:paraId="2CC1A12D" w14:textId="4F35A5E2" w:rsidR="00E54F90" w:rsidRPr="00E54F90" w:rsidRDefault="00E54F90" w:rsidP="00E54F90">
      <w:pPr>
        <w:pStyle w:val="H1-Section"/>
        <w:rPr>
          <w:lang w:val="en-GB"/>
        </w:rPr>
      </w:pPr>
      <w:r w:rsidRPr="00E54F90">
        <w:rPr>
          <w:lang w:val="en-GB"/>
        </w:rPr>
        <w:t>What is Dapper.NET</w:t>
      </w:r>
    </w:p>
    <w:p w14:paraId="5829B753" w14:textId="403F1BDB" w:rsidR="00E54F90" w:rsidRDefault="00E54F90" w:rsidP="007E2E18">
      <w:pPr>
        <w:pStyle w:val="P-Regular"/>
      </w:pPr>
      <w:r>
        <w:t>TODO</w:t>
      </w:r>
    </w:p>
    <w:p w14:paraId="501C76BA" w14:textId="6F039310" w:rsidR="00E30B6F" w:rsidRDefault="00E30B6F" w:rsidP="00E30B6F">
      <w:pPr>
        <w:rPr>
          <w:rFonts w:eastAsia="Arial"/>
          <w:lang w:val="en"/>
        </w:rPr>
      </w:pPr>
    </w:p>
    <w:p w14:paraId="772DB050" w14:textId="2ED1F5A8" w:rsidR="00E30B6F" w:rsidRDefault="00E30B6F" w:rsidP="00E30B6F">
      <w:pPr>
        <w:rPr>
          <w:rFonts w:eastAsia="Arial"/>
          <w:lang w:val="en"/>
        </w:rPr>
      </w:pPr>
    </w:p>
    <w:p w14:paraId="47CA0CF7" w14:textId="2D603EE4" w:rsidR="00E30B6F" w:rsidRPr="00E30B6F" w:rsidRDefault="00E30B6F" w:rsidP="00E30B6F">
      <w:pPr>
        <w:tabs>
          <w:tab w:val="left" w:pos="5073"/>
        </w:tabs>
        <w:rPr>
          <w:lang w:val="en"/>
        </w:rPr>
      </w:pPr>
      <w:r>
        <w:rPr>
          <w:lang w:val="en"/>
        </w:rPr>
        <w:tab/>
      </w:r>
      <w:bookmarkStart w:id="0" w:name="_GoBack"/>
      <w:bookmarkEnd w:id="0"/>
    </w:p>
    <w:sectPr w:rsidR="00E30B6F" w:rsidRPr="00E30B6F" w:rsidSect="008F7FC4">
      <w:pgSz w:w="12240" w:h="15840" w:code="1"/>
      <w:pgMar w:top="1985" w:right="1985" w:bottom="1985" w:left="1985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20A69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B0F5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524F6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1EC8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B2E3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1C17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D043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E2C6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188B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969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640CA"/>
    <w:multiLevelType w:val="hybridMultilevel"/>
    <w:tmpl w:val="A4D6132A"/>
    <w:lvl w:ilvl="0" w:tplc="A1ACE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B4D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46A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745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8A7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78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E9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E5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EB5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679E7"/>
    <w:multiLevelType w:val="hybridMultilevel"/>
    <w:tmpl w:val="BEE4B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D93AC9"/>
    <w:multiLevelType w:val="hybridMultilevel"/>
    <w:tmpl w:val="FF38C106"/>
    <w:lvl w:ilvl="0" w:tplc="B59CA2CA">
      <w:start w:val="1"/>
      <w:numFmt w:val="decimal"/>
      <w:lvlText w:val="%1."/>
      <w:lvlJc w:val="left"/>
      <w:pPr>
        <w:ind w:left="720" w:hanging="360"/>
      </w:pPr>
    </w:lvl>
    <w:lvl w:ilvl="1" w:tplc="9D461222">
      <w:start w:val="1"/>
      <w:numFmt w:val="lowerLetter"/>
      <w:lvlText w:val="%2."/>
      <w:lvlJc w:val="left"/>
      <w:pPr>
        <w:ind w:left="1440" w:hanging="360"/>
      </w:pPr>
    </w:lvl>
    <w:lvl w:ilvl="2" w:tplc="133C3C42">
      <w:start w:val="1"/>
      <w:numFmt w:val="lowerRoman"/>
      <w:lvlText w:val="%3."/>
      <w:lvlJc w:val="right"/>
      <w:pPr>
        <w:ind w:left="2160" w:hanging="180"/>
      </w:pPr>
    </w:lvl>
    <w:lvl w:ilvl="3" w:tplc="0A6ADADC">
      <w:start w:val="1"/>
      <w:numFmt w:val="decimal"/>
      <w:lvlText w:val="%4."/>
      <w:lvlJc w:val="left"/>
      <w:pPr>
        <w:ind w:left="2880" w:hanging="360"/>
      </w:pPr>
    </w:lvl>
    <w:lvl w:ilvl="4" w:tplc="AF46A9FA">
      <w:start w:val="1"/>
      <w:numFmt w:val="lowerLetter"/>
      <w:lvlText w:val="%5."/>
      <w:lvlJc w:val="left"/>
      <w:pPr>
        <w:ind w:left="3600" w:hanging="360"/>
      </w:pPr>
    </w:lvl>
    <w:lvl w:ilvl="5" w:tplc="7BC0FA76">
      <w:start w:val="1"/>
      <w:numFmt w:val="lowerRoman"/>
      <w:lvlText w:val="%6."/>
      <w:lvlJc w:val="right"/>
      <w:pPr>
        <w:ind w:left="4320" w:hanging="180"/>
      </w:pPr>
    </w:lvl>
    <w:lvl w:ilvl="6" w:tplc="0C766AF6">
      <w:start w:val="1"/>
      <w:numFmt w:val="decimal"/>
      <w:lvlText w:val="%7."/>
      <w:lvlJc w:val="left"/>
      <w:pPr>
        <w:ind w:left="5040" w:hanging="360"/>
      </w:pPr>
    </w:lvl>
    <w:lvl w:ilvl="7" w:tplc="BA04B350">
      <w:start w:val="1"/>
      <w:numFmt w:val="lowerLetter"/>
      <w:lvlText w:val="%8."/>
      <w:lvlJc w:val="left"/>
      <w:pPr>
        <w:ind w:left="5760" w:hanging="360"/>
      </w:pPr>
    </w:lvl>
    <w:lvl w:ilvl="8" w:tplc="BC00ED9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13C70"/>
    <w:multiLevelType w:val="hybridMultilevel"/>
    <w:tmpl w:val="DCB0E642"/>
    <w:lvl w:ilvl="0" w:tplc="9FFC0A5C">
      <w:start w:val="1"/>
      <w:numFmt w:val="bullet"/>
      <w:pStyle w:val="L-Bullets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21B16"/>
    <w:multiLevelType w:val="multilevel"/>
    <w:tmpl w:val="B7DE6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07A3E23"/>
    <w:multiLevelType w:val="multilevel"/>
    <w:tmpl w:val="14E4B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4E665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A1E1273"/>
    <w:multiLevelType w:val="multilevel"/>
    <w:tmpl w:val="37E26BD6"/>
    <w:lvl w:ilvl="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E8344B"/>
    <w:multiLevelType w:val="multilevel"/>
    <w:tmpl w:val="1670194A"/>
    <w:lvl w:ilvl="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CC268F"/>
    <w:multiLevelType w:val="multilevel"/>
    <w:tmpl w:val="CB0C0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90F57DF"/>
    <w:multiLevelType w:val="hybridMultilevel"/>
    <w:tmpl w:val="1B0637C4"/>
    <w:lvl w:ilvl="0" w:tplc="B0F41758">
      <w:start w:val="1"/>
      <w:numFmt w:val="decimal"/>
      <w:pStyle w:val="L-Numbers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61573D"/>
    <w:multiLevelType w:val="hybridMultilevel"/>
    <w:tmpl w:val="BBDC77A4"/>
    <w:lvl w:ilvl="0" w:tplc="4566D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C66DCE"/>
    <w:multiLevelType w:val="multilevel"/>
    <w:tmpl w:val="701A2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B4625F0"/>
    <w:multiLevelType w:val="hybridMultilevel"/>
    <w:tmpl w:val="462C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BA1FF6"/>
    <w:multiLevelType w:val="hybridMultilevel"/>
    <w:tmpl w:val="BDE44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7E1E9C"/>
    <w:multiLevelType w:val="multilevel"/>
    <w:tmpl w:val="FAA2C9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4E6D1E"/>
    <w:multiLevelType w:val="multilevel"/>
    <w:tmpl w:val="E9DE9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DD36953"/>
    <w:multiLevelType w:val="multilevel"/>
    <w:tmpl w:val="B0E83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0"/>
  </w:num>
  <w:num w:numId="3">
    <w:abstractNumId w:val="20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15"/>
  </w:num>
  <w:num w:numId="17">
    <w:abstractNumId w:val="27"/>
  </w:num>
  <w:num w:numId="18">
    <w:abstractNumId w:val="26"/>
  </w:num>
  <w:num w:numId="19">
    <w:abstractNumId w:val="22"/>
  </w:num>
  <w:num w:numId="20">
    <w:abstractNumId w:val="14"/>
  </w:num>
  <w:num w:numId="21">
    <w:abstractNumId w:val="21"/>
  </w:num>
  <w:num w:numId="22">
    <w:abstractNumId w:val="25"/>
  </w:num>
  <w:num w:numId="23">
    <w:abstractNumId w:val="16"/>
  </w:num>
  <w:num w:numId="24">
    <w:abstractNumId w:val="18"/>
  </w:num>
  <w:num w:numId="25">
    <w:abstractNumId w:val="23"/>
  </w:num>
  <w:num w:numId="26">
    <w:abstractNumId w:val="11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  <w:num w:numId="29">
    <w:abstractNumId w:val="20"/>
    <w:lvlOverride w:ilvl="0">
      <w:startOverride w:val="1"/>
    </w:lvlOverride>
  </w:num>
  <w:num w:numId="30">
    <w:abstractNumId w:val="24"/>
  </w:num>
  <w:num w:numId="31">
    <w:abstractNumId w:val="20"/>
    <w:lvlOverride w:ilvl="0">
      <w:startOverride w:val="1"/>
    </w:lvlOverride>
  </w:num>
  <w:num w:numId="32">
    <w:abstractNumId w:val="20"/>
    <w:lvlOverride w:ilvl="0">
      <w:startOverride w:val="1"/>
    </w:lvlOverride>
  </w:num>
  <w:num w:numId="33">
    <w:abstractNumId w:val="17"/>
  </w:num>
  <w:num w:numId="34">
    <w:abstractNumId w:val="20"/>
    <w:lvlOverride w:ilvl="0">
      <w:startOverride w:val="1"/>
    </w:lvlOverride>
  </w:num>
  <w:num w:numId="35">
    <w:abstractNumId w:val="20"/>
    <w:lvlOverride w:ilvl="0">
      <w:startOverride w:val="1"/>
    </w:lvlOverride>
  </w:num>
  <w:num w:numId="36">
    <w:abstractNumId w:val="20"/>
    <w:lvlOverride w:ilvl="0">
      <w:startOverride w:val="1"/>
    </w:lvlOverride>
  </w:num>
  <w:num w:numId="37">
    <w:abstractNumId w:val="20"/>
    <w:lvlOverride w:ilvl="0">
      <w:startOverride w:val="1"/>
    </w:lvlOverride>
  </w:num>
  <w:num w:numId="38">
    <w:abstractNumId w:val="20"/>
    <w:lvlOverride w:ilvl="0">
      <w:startOverride w:val="1"/>
    </w:lvlOverride>
  </w:num>
  <w:num w:numId="39">
    <w:abstractNumId w:val="20"/>
    <w:lvlOverride w:ilvl="0">
      <w:startOverride w:val="1"/>
    </w:lvlOverride>
  </w:num>
  <w:num w:numId="40">
    <w:abstractNumId w:val="20"/>
    <w:lvlOverride w:ilvl="0">
      <w:startOverride w:val="1"/>
    </w:lvlOverride>
  </w:num>
  <w:num w:numId="41">
    <w:abstractNumId w:val="20"/>
    <w:lvlOverride w:ilvl="0">
      <w:startOverride w:val="1"/>
    </w:lvlOverride>
  </w:num>
  <w:num w:numId="42">
    <w:abstractNumId w:val="20"/>
    <w:lvlOverride w:ilvl="0">
      <w:startOverride w:val="1"/>
    </w:lvlOverride>
  </w:num>
  <w:num w:numId="43">
    <w:abstractNumId w:val="20"/>
    <w:lvlOverride w:ilvl="0">
      <w:startOverride w:val="1"/>
    </w:lvlOverride>
  </w:num>
  <w:num w:numId="44">
    <w:abstractNumId w:val="20"/>
    <w:lvlOverride w:ilvl="0">
      <w:startOverride w:val="1"/>
    </w:lvlOverride>
  </w:num>
  <w:num w:numId="45">
    <w:abstractNumId w:val="20"/>
    <w:lvlOverride w:ilvl="0">
      <w:startOverride w:val="1"/>
    </w:lvlOverride>
  </w:num>
  <w:num w:numId="46">
    <w:abstractNumId w:val="13"/>
  </w:num>
  <w:num w:numId="47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1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48"/>
    <w:rsid w:val="00035535"/>
    <w:rsid w:val="00042F71"/>
    <w:rsid w:val="0004373F"/>
    <w:rsid w:val="00052BC4"/>
    <w:rsid w:val="0006743D"/>
    <w:rsid w:val="00067F1A"/>
    <w:rsid w:val="00086DB5"/>
    <w:rsid w:val="00087C88"/>
    <w:rsid w:val="000B6564"/>
    <w:rsid w:val="000E393D"/>
    <w:rsid w:val="000F673A"/>
    <w:rsid w:val="00123A1A"/>
    <w:rsid w:val="001B1A8B"/>
    <w:rsid w:val="0020073A"/>
    <w:rsid w:val="00204BA3"/>
    <w:rsid w:val="00212253"/>
    <w:rsid w:val="00217116"/>
    <w:rsid w:val="00217A7E"/>
    <w:rsid w:val="00235DDE"/>
    <w:rsid w:val="0025053C"/>
    <w:rsid w:val="00251F34"/>
    <w:rsid w:val="00283AA0"/>
    <w:rsid w:val="002A17B7"/>
    <w:rsid w:val="002A7053"/>
    <w:rsid w:val="002B3E85"/>
    <w:rsid w:val="002B575F"/>
    <w:rsid w:val="002F0EEE"/>
    <w:rsid w:val="00307450"/>
    <w:rsid w:val="003165FF"/>
    <w:rsid w:val="003452D8"/>
    <w:rsid w:val="00346641"/>
    <w:rsid w:val="00347F9F"/>
    <w:rsid w:val="003714A4"/>
    <w:rsid w:val="00386256"/>
    <w:rsid w:val="003A6678"/>
    <w:rsid w:val="003B6E22"/>
    <w:rsid w:val="003C45C6"/>
    <w:rsid w:val="003D56B7"/>
    <w:rsid w:val="004072D5"/>
    <w:rsid w:val="0043035F"/>
    <w:rsid w:val="00436033"/>
    <w:rsid w:val="00437EBC"/>
    <w:rsid w:val="0047308D"/>
    <w:rsid w:val="00483215"/>
    <w:rsid w:val="004B6A5D"/>
    <w:rsid w:val="004C0374"/>
    <w:rsid w:val="004D6DB2"/>
    <w:rsid w:val="004E049C"/>
    <w:rsid w:val="004E11BB"/>
    <w:rsid w:val="00502FDE"/>
    <w:rsid w:val="00511551"/>
    <w:rsid w:val="00526D7C"/>
    <w:rsid w:val="00534D4D"/>
    <w:rsid w:val="00546FFA"/>
    <w:rsid w:val="00551688"/>
    <w:rsid w:val="00570370"/>
    <w:rsid w:val="00592B53"/>
    <w:rsid w:val="00595C51"/>
    <w:rsid w:val="005D5EFE"/>
    <w:rsid w:val="0060629A"/>
    <w:rsid w:val="00624A0A"/>
    <w:rsid w:val="00625700"/>
    <w:rsid w:val="00625848"/>
    <w:rsid w:val="00641D62"/>
    <w:rsid w:val="006739BB"/>
    <w:rsid w:val="00683D19"/>
    <w:rsid w:val="006B358C"/>
    <w:rsid w:val="006D7E42"/>
    <w:rsid w:val="00700200"/>
    <w:rsid w:val="00714E28"/>
    <w:rsid w:val="00733CC1"/>
    <w:rsid w:val="00741197"/>
    <w:rsid w:val="00757BA6"/>
    <w:rsid w:val="00760A21"/>
    <w:rsid w:val="00780C03"/>
    <w:rsid w:val="00794157"/>
    <w:rsid w:val="007C074D"/>
    <w:rsid w:val="007C7E9A"/>
    <w:rsid w:val="007D6DCB"/>
    <w:rsid w:val="007E2E18"/>
    <w:rsid w:val="00805409"/>
    <w:rsid w:val="00837C4C"/>
    <w:rsid w:val="00870456"/>
    <w:rsid w:val="00887581"/>
    <w:rsid w:val="0089201C"/>
    <w:rsid w:val="008B69A7"/>
    <w:rsid w:val="008D0B73"/>
    <w:rsid w:val="008E313A"/>
    <w:rsid w:val="008E5B6C"/>
    <w:rsid w:val="008F7FC4"/>
    <w:rsid w:val="0090482A"/>
    <w:rsid w:val="009258DE"/>
    <w:rsid w:val="009358EA"/>
    <w:rsid w:val="00940E1A"/>
    <w:rsid w:val="00956438"/>
    <w:rsid w:val="00956561"/>
    <w:rsid w:val="00967DCC"/>
    <w:rsid w:val="009E08A4"/>
    <w:rsid w:val="009E7627"/>
    <w:rsid w:val="009F01A2"/>
    <w:rsid w:val="00A14F90"/>
    <w:rsid w:val="00A35F17"/>
    <w:rsid w:val="00A42540"/>
    <w:rsid w:val="00A55F8D"/>
    <w:rsid w:val="00A617F7"/>
    <w:rsid w:val="00A6433C"/>
    <w:rsid w:val="00A833A5"/>
    <w:rsid w:val="00A8413D"/>
    <w:rsid w:val="00A857DD"/>
    <w:rsid w:val="00A91842"/>
    <w:rsid w:val="00AA1BDD"/>
    <w:rsid w:val="00B3464E"/>
    <w:rsid w:val="00B34934"/>
    <w:rsid w:val="00B514FA"/>
    <w:rsid w:val="00B62217"/>
    <w:rsid w:val="00B72559"/>
    <w:rsid w:val="00B80DB0"/>
    <w:rsid w:val="00B82027"/>
    <w:rsid w:val="00B82C8A"/>
    <w:rsid w:val="00B90D06"/>
    <w:rsid w:val="00BA7F42"/>
    <w:rsid w:val="00BB12A8"/>
    <w:rsid w:val="00BB155C"/>
    <w:rsid w:val="00BD0C70"/>
    <w:rsid w:val="00C10D69"/>
    <w:rsid w:val="00C52AB4"/>
    <w:rsid w:val="00C93252"/>
    <w:rsid w:val="00CA1874"/>
    <w:rsid w:val="00CA6204"/>
    <w:rsid w:val="00CA6394"/>
    <w:rsid w:val="00CB3026"/>
    <w:rsid w:val="00CB75DA"/>
    <w:rsid w:val="00CC53DA"/>
    <w:rsid w:val="00CD7433"/>
    <w:rsid w:val="00D469DC"/>
    <w:rsid w:val="00D5505B"/>
    <w:rsid w:val="00D5566E"/>
    <w:rsid w:val="00D61752"/>
    <w:rsid w:val="00D62D2A"/>
    <w:rsid w:val="00D651AC"/>
    <w:rsid w:val="00D71BC2"/>
    <w:rsid w:val="00DB0C69"/>
    <w:rsid w:val="00DB66E3"/>
    <w:rsid w:val="00DD51A0"/>
    <w:rsid w:val="00DD5DF7"/>
    <w:rsid w:val="00E07234"/>
    <w:rsid w:val="00E11EC8"/>
    <w:rsid w:val="00E20017"/>
    <w:rsid w:val="00E230ED"/>
    <w:rsid w:val="00E24FDA"/>
    <w:rsid w:val="00E30B6F"/>
    <w:rsid w:val="00E32E2E"/>
    <w:rsid w:val="00E367DC"/>
    <w:rsid w:val="00E54F90"/>
    <w:rsid w:val="00E66BFF"/>
    <w:rsid w:val="00E710F2"/>
    <w:rsid w:val="00E77575"/>
    <w:rsid w:val="00E90E41"/>
    <w:rsid w:val="00EA2857"/>
    <w:rsid w:val="00EB0283"/>
    <w:rsid w:val="00F26228"/>
    <w:rsid w:val="00F510AD"/>
    <w:rsid w:val="00F520C9"/>
    <w:rsid w:val="00F543EA"/>
    <w:rsid w:val="00F66887"/>
    <w:rsid w:val="00F8327D"/>
    <w:rsid w:val="00F925E9"/>
    <w:rsid w:val="00F961D2"/>
    <w:rsid w:val="00FA63E6"/>
    <w:rsid w:val="00FD3BD8"/>
    <w:rsid w:val="00FD7FE1"/>
    <w:rsid w:val="00FF1DF3"/>
    <w:rsid w:val="22038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5C4EA"/>
  <w15:chartTrackingRefBased/>
  <w15:docId w15:val="{C4DBF809-E063-4ABB-B7C6-0C355E85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/>
  </w:latentStyles>
  <w:style w:type="paragraph" w:default="1" w:styleId="Normal">
    <w:name w:val="Normal"/>
    <w:qFormat/>
    <w:rsid w:val="009F01A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rsid w:val="009F0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9F01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9F01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9F01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rsid w:val="009F01A2"/>
    <w:pPr>
      <w:keepNext/>
      <w:keepLines/>
      <w:spacing w:before="240" w:after="80"/>
      <w:outlineLvl w:val="4"/>
    </w:pPr>
    <w:rPr>
      <w:sz w:val="20"/>
    </w:rPr>
  </w:style>
  <w:style w:type="paragraph" w:styleId="Heading6">
    <w:name w:val="heading 6"/>
    <w:basedOn w:val="Heading5"/>
    <w:next w:val="Normal"/>
    <w:link w:val="Heading6Char"/>
    <w:rsid w:val="009F01A2"/>
    <w:pPr>
      <w:spacing w:before="120"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rsid w:val="009F01A2"/>
    <w:pPr>
      <w:keepNext/>
      <w:keepLines/>
      <w:spacing w:before="240" w:after="240"/>
      <w:outlineLvl w:val="6"/>
    </w:pPr>
    <w:rPr>
      <w:rFonts w:eastAsiaTheme="majorEastAsia" w:cstheme="majorBidi"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9F01A2"/>
    <w:pPr>
      <w:keepNext/>
      <w:keepLines/>
      <w:spacing w:before="160" w:after="240"/>
      <w:contextualSpacing/>
      <w:outlineLvl w:val="7"/>
    </w:pPr>
    <w:rPr>
      <w:rFonts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9F01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1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F01A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F01A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F01A2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rsid w:val="009F01A2"/>
    <w:rPr>
      <w:sz w:val="20"/>
      <w:lang w:val="en-US"/>
    </w:rPr>
  </w:style>
  <w:style w:type="character" w:customStyle="1" w:styleId="Heading6Char">
    <w:name w:val="Heading 6 Char"/>
    <w:basedOn w:val="DefaultParagraphFont"/>
    <w:link w:val="Heading6"/>
    <w:rsid w:val="009F01A2"/>
    <w:rPr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9F01A2"/>
    <w:rPr>
      <w:rFonts w:eastAsiaTheme="majorEastAsia" w:cstheme="majorBidi"/>
      <w:iCs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9F01A2"/>
    <w:rPr>
      <w:rFonts w:eastAsiaTheme="majorEastAsia" w:cstheme="majorBidi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1A2"/>
    <w:rPr>
      <w:rFonts w:asciiTheme="majorHAnsi" w:eastAsiaTheme="majorEastAsia" w:hAnsiTheme="majorHAnsi" w:cstheme="majorBidi"/>
      <w:i/>
      <w:iCs/>
      <w:sz w:val="21"/>
      <w:szCs w:val="21"/>
      <w:lang w:val="en-US"/>
    </w:rPr>
  </w:style>
  <w:style w:type="character" w:customStyle="1" w:styleId="P-Bold">
    <w:name w:val="P - Bold"/>
    <w:uiPriority w:val="1"/>
    <w:qFormat/>
    <w:rsid w:val="009F01A2"/>
    <w:rPr>
      <w:rFonts w:ascii="Arial" w:hAnsi="Arial"/>
      <w:b/>
      <w:sz w:val="22"/>
      <w:bdr w:val="none" w:sz="0" w:space="0" w:color="auto"/>
      <w:shd w:val="clear" w:color="auto" w:fill="73FDD6"/>
    </w:rPr>
  </w:style>
  <w:style w:type="paragraph" w:customStyle="1" w:styleId="P-Callout">
    <w:name w:val="P - Callout"/>
    <w:basedOn w:val="Normal"/>
    <w:next w:val="Normal"/>
    <w:autoRedefine/>
    <w:qFormat/>
    <w:rsid w:val="009F01A2"/>
    <w:pPr>
      <w:shd w:val="clear" w:color="auto" w:fill="E2EFD9" w:themeFill="accent6" w:themeFillTint="33"/>
      <w:spacing w:before="120" w:after="360"/>
      <w:mirrorIndents/>
    </w:pPr>
    <w:rPr>
      <w:rFonts w:eastAsia="Arial"/>
      <w:lang w:val="en"/>
    </w:rPr>
  </w:style>
  <w:style w:type="character" w:customStyle="1" w:styleId="P-Keyword">
    <w:name w:val="P - Keyword"/>
    <w:uiPriority w:val="1"/>
    <w:qFormat/>
    <w:rsid w:val="009F01A2"/>
    <w:rPr>
      <w:rFonts w:ascii="Arial" w:hAnsi="Arial"/>
      <w:b/>
      <w:color w:val="auto"/>
      <w:sz w:val="22"/>
      <w:u w:val="single"/>
      <w:bdr w:val="none" w:sz="0" w:space="0" w:color="auto"/>
      <w:shd w:val="clear" w:color="auto" w:fill="FF8AD8"/>
    </w:rPr>
  </w:style>
  <w:style w:type="paragraph" w:customStyle="1" w:styleId="L-Numbers">
    <w:name w:val="L - Numbers"/>
    <w:basedOn w:val="Normal"/>
    <w:autoRedefine/>
    <w:qFormat/>
    <w:rsid w:val="009F01A2"/>
    <w:pPr>
      <w:numPr>
        <w:numId w:val="27"/>
      </w:numPr>
      <w:spacing w:before="160" w:line="300" w:lineRule="auto"/>
    </w:pPr>
    <w:rPr>
      <w:rFonts w:eastAsia="Arial"/>
      <w:lang w:val="en"/>
    </w:rPr>
  </w:style>
  <w:style w:type="paragraph" w:customStyle="1" w:styleId="L-Bullets">
    <w:name w:val="L - Bullets"/>
    <w:basedOn w:val="Normal"/>
    <w:autoRedefine/>
    <w:qFormat/>
    <w:rsid w:val="009F01A2"/>
    <w:pPr>
      <w:numPr>
        <w:numId w:val="4"/>
      </w:numPr>
      <w:spacing w:before="120" w:after="120" w:line="300" w:lineRule="auto"/>
    </w:pPr>
    <w:rPr>
      <w:rFonts w:eastAsia="Arial"/>
      <w:lang w:val="en"/>
    </w:rPr>
  </w:style>
  <w:style w:type="character" w:customStyle="1" w:styleId="P-URL">
    <w:name w:val="P - URL"/>
    <w:basedOn w:val="DefaultParagraphFont"/>
    <w:uiPriority w:val="1"/>
    <w:qFormat/>
    <w:rsid w:val="009F01A2"/>
    <w:rPr>
      <w:rFonts w:ascii="Arial" w:hAnsi="Arial"/>
      <w:color w:val="0000FF"/>
      <w:sz w:val="22"/>
      <w:u w:val="single"/>
      <w:bdr w:val="none" w:sz="0" w:space="0" w:color="auto"/>
      <w:shd w:val="clear" w:color="auto" w:fill="00FA00"/>
    </w:rPr>
  </w:style>
  <w:style w:type="character" w:customStyle="1" w:styleId="P-Italics">
    <w:name w:val="P - Italics"/>
    <w:uiPriority w:val="1"/>
    <w:qFormat/>
    <w:rsid w:val="009F01A2"/>
    <w:rPr>
      <w:rFonts w:ascii="Arial" w:hAnsi="Arial"/>
      <w:i/>
      <w:color w:val="auto"/>
      <w:sz w:val="22"/>
      <w:bdr w:val="none" w:sz="0" w:space="0" w:color="auto"/>
      <w:shd w:val="clear" w:color="auto" w:fill="FFFC00"/>
    </w:rPr>
  </w:style>
  <w:style w:type="character" w:customStyle="1" w:styleId="P-Code">
    <w:name w:val="P - Code"/>
    <w:uiPriority w:val="1"/>
    <w:qFormat/>
    <w:rsid w:val="009F01A2"/>
    <w:rPr>
      <w:rFonts w:ascii="Courier" w:hAnsi="Courier"/>
      <w:sz w:val="22"/>
      <w:bdr w:val="none" w:sz="0" w:space="0" w:color="auto"/>
      <w:shd w:val="clear" w:color="auto" w:fill="D5FC79"/>
    </w:rPr>
  </w:style>
  <w:style w:type="paragraph" w:customStyle="1" w:styleId="H1-Section">
    <w:name w:val="H1 - Section"/>
    <w:basedOn w:val="Heading1"/>
    <w:next w:val="Normal"/>
    <w:autoRedefine/>
    <w:qFormat/>
    <w:rsid w:val="009F01A2"/>
    <w:pPr>
      <w:spacing w:before="400" w:after="160"/>
    </w:pPr>
    <w:rPr>
      <w:rFonts w:asciiTheme="minorHAnsi" w:eastAsiaTheme="minorHAnsi" w:hAnsiTheme="minorHAnsi" w:cstheme="minorBidi"/>
      <w:b/>
      <w:color w:val="auto"/>
      <w:sz w:val="36"/>
      <w:szCs w:val="40"/>
    </w:rPr>
  </w:style>
  <w:style w:type="paragraph" w:customStyle="1" w:styleId="H2-Heading">
    <w:name w:val="H2 - Heading"/>
    <w:basedOn w:val="Heading2"/>
    <w:next w:val="Normal"/>
    <w:autoRedefine/>
    <w:qFormat/>
    <w:rsid w:val="009F01A2"/>
    <w:pPr>
      <w:spacing w:before="280" w:after="160"/>
    </w:pPr>
    <w:rPr>
      <w:rFonts w:asciiTheme="minorHAnsi" w:eastAsiaTheme="minorHAnsi" w:hAnsiTheme="minorHAnsi" w:cstheme="minorBidi"/>
      <w:b/>
      <w:color w:val="auto"/>
      <w:sz w:val="28"/>
      <w:szCs w:val="32"/>
    </w:rPr>
  </w:style>
  <w:style w:type="paragraph" w:customStyle="1" w:styleId="P-CalloutHeading">
    <w:name w:val="P - Callout Heading"/>
    <w:next w:val="Normal"/>
    <w:autoRedefine/>
    <w:qFormat/>
    <w:rsid w:val="009F01A2"/>
    <w:pPr>
      <w:shd w:val="clear" w:color="auto" w:fill="C5E0B3" w:themeFill="accent6" w:themeFillTint="66"/>
      <w:spacing w:before="360"/>
      <w:mirrorIndents/>
    </w:pPr>
    <w:rPr>
      <w:rFonts w:eastAsia="Arial"/>
      <w:b/>
      <w:color w:val="434343"/>
      <w:sz w:val="24"/>
      <w:szCs w:val="28"/>
      <w:lang w:val="en"/>
    </w:rPr>
  </w:style>
  <w:style w:type="paragraph" w:customStyle="1" w:styleId="P-Regular">
    <w:name w:val="P - Regular"/>
    <w:basedOn w:val="Normal"/>
    <w:autoRedefine/>
    <w:qFormat/>
    <w:rsid w:val="00B82027"/>
    <w:pPr>
      <w:spacing w:before="120" w:after="120"/>
      <w:jc w:val="both"/>
    </w:pPr>
    <w:rPr>
      <w:rFonts w:eastAsia="Arial"/>
      <w:lang w:val="en"/>
    </w:rPr>
  </w:style>
  <w:style w:type="paragraph" w:customStyle="1" w:styleId="H3-Subheading">
    <w:name w:val="H3 - Subheading"/>
    <w:basedOn w:val="Heading3"/>
    <w:next w:val="Normal"/>
    <w:autoRedefine/>
    <w:qFormat/>
    <w:rsid w:val="009F01A2"/>
    <w:pPr>
      <w:keepNext w:val="0"/>
      <w:keepLines w:val="0"/>
      <w:spacing w:before="320" w:after="80"/>
      <w:mirrorIndents/>
    </w:pPr>
    <w:rPr>
      <w:rFonts w:asciiTheme="minorHAnsi" w:eastAsiaTheme="minorHAnsi" w:hAnsiTheme="minorHAnsi" w:cstheme="minorBidi"/>
      <w:b/>
      <w:color w:val="auto"/>
      <w:szCs w:val="28"/>
    </w:rPr>
  </w:style>
  <w:style w:type="paragraph" w:customStyle="1" w:styleId="IMG-Caption">
    <w:name w:val="IMG - Caption"/>
    <w:next w:val="Normal"/>
    <w:autoRedefine/>
    <w:qFormat/>
    <w:rsid w:val="009F01A2"/>
    <w:pPr>
      <w:spacing w:before="120" w:after="240"/>
      <w:jc w:val="center"/>
    </w:pPr>
    <w:rPr>
      <w:rFonts w:eastAsia="Arial"/>
      <w:b/>
      <w:color w:val="FF0000"/>
      <w:sz w:val="20"/>
      <w:lang w:val="en"/>
    </w:rPr>
  </w:style>
  <w:style w:type="paragraph" w:customStyle="1" w:styleId="SC-Heading">
    <w:name w:val="SC - Heading"/>
    <w:next w:val="H1-Section"/>
    <w:autoRedefine/>
    <w:qFormat/>
    <w:rsid w:val="009F01A2"/>
    <w:pPr>
      <w:spacing w:before="240" w:after="240"/>
    </w:pPr>
    <w:rPr>
      <w:rFonts w:eastAsiaTheme="majorEastAsia" w:cstheme="majorBidi"/>
      <w:b/>
      <w:iCs/>
      <w:color w:val="FF0000"/>
      <w:sz w:val="24"/>
      <w:lang w:val="en"/>
    </w:rPr>
  </w:style>
  <w:style w:type="paragraph" w:customStyle="1" w:styleId="SC-Link">
    <w:name w:val="SC - Link"/>
    <w:autoRedefine/>
    <w:qFormat/>
    <w:rsid w:val="009F01A2"/>
    <w:pPr>
      <w:spacing w:before="200" w:after="240"/>
    </w:pPr>
    <w:rPr>
      <w:rFonts w:eastAsiaTheme="majorEastAsia" w:cstheme="majorBidi"/>
      <w:b/>
      <w:color w:val="00B050"/>
      <w:szCs w:val="21"/>
      <w:lang w:val="en"/>
    </w:rPr>
  </w:style>
  <w:style w:type="paragraph" w:customStyle="1" w:styleId="P-Source">
    <w:name w:val="P - Source"/>
    <w:autoRedefine/>
    <w:qFormat/>
    <w:rsid w:val="009F01A2"/>
    <w:pPr>
      <w:shd w:val="solid" w:color="auto" w:fill="auto"/>
    </w:pPr>
    <w:rPr>
      <w:rFonts w:ascii="Courier" w:eastAsia="Arial" w:hAnsi="Courier" w:cs="Consolas"/>
      <w:szCs w:val="21"/>
      <w:lang w:val="en"/>
    </w:rPr>
  </w:style>
  <w:style w:type="paragraph" w:customStyle="1" w:styleId="L-Regular">
    <w:name w:val="L - Regular"/>
    <w:basedOn w:val="L-Numbers"/>
    <w:autoRedefine/>
    <w:qFormat/>
    <w:rsid w:val="009F01A2"/>
    <w:pPr>
      <w:numPr>
        <w:numId w:val="0"/>
      </w:numPr>
      <w:ind w:left="720"/>
    </w:pPr>
  </w:style>
  <w:style w:type="paragraph" w:customStyle="1" w:styleId="L-Source">
    <w:name w:val="L - Source"/>
    <w:basedOn w:val="P-Source"/>
    <w:autoRedefine/>
    <w:rsid w:val="009F01A2"/>
    <w:pPr>
      <w:shd w:val="pct50" w:color="D9E2F3" w:themeColor="accent1" w:themeTint="33" w:fill="auto"/>
      <w:ind w:left="720"/>
    </w:pPr>
  </w:style>
  <w:style w:type="table" w:styleId="TableGrid">
    <w:name w:val="Table Grid"/>
    <w:basedOn w:val="TableNormal"/>
    <w:uiPriority w:val="39"/>
    <w:rsid w:val="009F01A2"/>
    <w:pPr>
      <w:spacing w:line="240" w:lineRule="auto"/>
    </w:pPr>
    <w:rPr>
      <w:rFonts w:eastAsia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Highlight">
    <w:name w:val="SC - Highlight"/>
    <w:uiPriority w:val="1"/>
    <w:qFormat/>
    <w:rsid w:val="009F01A2"/>
    <w:rPr>
      <w:rFonts w:ascii="Courier" w:hAnsi="Courier"/>
      <w:b/>
      <w:bdr w:val="none" w:sz="0" w:space="0" w:color="auto"/>
      <w:shd w:val="clear" w:color="auto" w:fill="F4D3D2"/>
    </w:rPr>
  </w:style>
  <w:style w:type="paragraph" w:customStyle="1" w:styleId="SC-Source">
    <w:name w:val="SC - Source"/>
    <w:basedOn w:val="P-Source"/>
    <w:autoRedefine/>
    <w:qFormat/>
    <w:rsid w:val="009F01A2"/>
    <w:pPr>
      <w:shd w:val="pct50" w:color="D9E2F3" w:themeColor="accent1" w:themeTint="33" w:fill="auto"/>
    </w:pPr>
  </w:style>
  <w:style w:type="paragraph" w:customStyle="1" w:styleId="SP-Editorial">
    <w:name w:val="SP - Editorial"/>
    <w:next w:val="P-Regular"/>
    <w:autoRedefine/>
    <w:qFormat/>
    <w:rsid w:val="009F01A2"/>
    <w:pPr>
      <w:pBdr>
        <w:top w:val="thickThinSmallGap" w:sz="24" w:space="1" w:color="FF0000"/>
        <w:left w:val="thickThinSmallGap" w:sz="24" w:space="4" w:color="FF0000"/>
        <w:bottom w:val="thinThickSmallGap" w:sz="24" w:space="1" w:color="FF0000"/>
        <w:right w:val="thinThickSmallGap" w:sz="24" w:space="4" w:color="FF0000"/>
      </w:pBdr>
      <w:shd w:val="clear" w:color="auto" w:fill="FFFF00"/>
    </w:pPr>
    <w:rPr>
      <w:rFonts w:eastAsia="Arial"/>
      <w:b/>
      <w:lang w:val="en"/>
    </w:rPr>
  </w:style>
  <w:style w:type="paragraph" w:customStyle="1" w:styleId="H4-Subheading">
    <w:name w:val="H4 - Subheading"/>
    <w:basedOn w:val="Heading4"/>
    <w:next w:val="Normal"/>
    <w:autoRedefine/>
    <w:qFormat/>
    <w:rsid w:val="009F01A2"/>
    <w:pPr>
      <w:spacing w:before="280" w:after="280"/>
    </w:pPr>
    <w:rPr>
      <w:rFonts w:asciiTheme="minorHAnsi" w:eastAsiaTheme="minorHAnsi" w:hAnsiTheme="minorHAnsi" w:cstheme="minorBidi"/>
      <w:b/>
      <w:i w:val="0"/>
      <w:iCs w:val="0"/>
      <w:color w:val="auto"/>
      <w:szCs w:val="24"/>
    </w:rPr>
  </w:style>
  <w:style w:type="paragraph" w:customStyle="1" w:styleId="P-Quote">
    <w:name w:val="P - Quote"/>
    <w:autoRedefine/>
    <w:rsid w:val="009F01A2"/>
    <w:pPr>
      <w:spacing w:after="0" w:line="276" w:lineRule="auto"/>
    </w:pPr>
    <w:rPr>
      <w:rFonts w:ascii="Arial" w:eastAsia="Arial" w:hAnsi="Arial" w:cs="Arial"/>
      <w:i/>
      <w:iCs/>
      <w:lang w:val="en"/>
    </w:rPr>
  </w:style>
  <w:style w:type="paragraph" w:customStyle="1" w:styleId="H1-Chapter">
    <w:name w:val="H1 - Chapter"/>
    <w:basedOn w:val="Normal"/>
    <w:next w:val="P-Regular"/>
    <w:autoRedefine/>
    <w:qFormat/>
    <w:rsid w:val="009F01A2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1A2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7821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53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51655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5469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7032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6159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253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6207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6663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428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3575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41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3981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7724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459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920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7920">
          <w:marLeft w:val="0"/>
          <w:marRight w:val="0"/>
          <w:marTop w:val="480"/>
          <w:marBottom w:val="480"/>
          <w:divBdr>
            <w:top w:val="none" w:sz="0" w:space="0" w:color="auto"/>
            <w:left w:val="single" w:sz="48" w:space="31" w:color="CCCCCC"/>
            <w:bottom w:val="none" w:sz="0" w:space="0" w:color="auto"/>
            <w:right w:val="none" w:sz="0" w:space="0" w:color="auto"/>
          </w:divBdr>
        </w:div>
        <w:div w:id="107724608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9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8151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1412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1376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1209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PacktPublishing/Getting-Started-with-TensorFlow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hitsingh\Desktop\Temp%20author%20bundle\Chap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BC40772D64A64CBD3763E7F1809D56" ma:contentTypeVersion="10" ma:contentTypeDescription="Create a new document." ma:contentTypeScope="" ma:versionID="626e3665f434aef8f59d4191c99356f1">
  <xsd:schema xmlns:xsd="http://www.w3.org/2001/XMLSchema" xmlns:xs="http://www.w3.org/2001/XMLSchema" xmlns:p="http://schemas.microsoft.com/office/2006/metadata/properties" xmlns:ns3="89e6a2a1-89cb-456f-bb8a-3a50027db18a" xmlns:ns4="d0f279bb-c0a5-4fb5-8fce-c5317fb8c17a" targetNamespace="http://schemas.microsoft.com/office/2006/metadata/properties" ma:root="true" ma:fieldsID="5733840d25dcd6a568e3058e871a2bde" ns3:_="" ns4:_="">
    <xsd:import namespace="89e6a2a1-89cb-456f-bb8a-3a50027db18a"/>
    <xsd:import namespace="d0f279bb-c0a5-4fb5-8fce-c5317fb8c1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e6a2a1-89cb-456f-bb8a-3a50027db1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279bb-c0a5-4fb5-8fce-c5317fb8c17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0011E-0B13-4DB0-A1F0-6B8F864CF7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57AAC7-9E87-4555-93D5-AE50678CCF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481439-454D-408F-868D-0D2498CC03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e6a2a1-89cb-456f-bb8a-3a50027db18a"/>
    <ds:schemaRef ds:uri="d0f279bb-c0a5-4fb5-8fce-c5317fb8c1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03F794-340F-47BC-A91A-9789EF26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Chapter Template.dotx</Template>
  <TotalTime>67</TotalTime>
  <Pages>4</Pages>
  <Words>701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Tinwala</dc:creator>
  <cp:keywords/>
  <dc:description/>
  <cp:lastModifiedBy>Ricardo Peres</cp:lastModifiedBy>
  <cp:revision>82</cp:revision>
  <dcterms:created xsi:type="dcterms:W3CDTF">2019-09-30T08:14:00Z</dcterms:created>
  <dcterms:modified xsi:type="dcterms:W3CDTF">2020-08-27T10:10:00Z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0x010100CDBC40772D64A64CBD3763E7F1809D56</vt:lpwstr>
  </property>
</Properties>
</file>